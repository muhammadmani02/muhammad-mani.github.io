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4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649"/>
      </w:tblGrid>
      <w:tr w:rsidR="007A0F44" w:rsidRPr="00565B06" w:rsidTr="00F11925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B76133" w:rsidP="00174A87">
            <w:pPr>
              <w:pStyle w:val="Subtitle"/>
            </w:pPr>
            <w:r>
              <w:t>Muhammad</w:t>
            </w:r>
          </w:p>
        </w:tc>
        <w:tc>
          <w:tcPr>
            <w:tcW w:w="3649" w:type="dxa"/>
            <w:tcMar>
              <w:left w:w="144" w:type="dxa"/>
            </w:tcMar>
            <w:vAlign w:val="bottom"/>
          </w:tcPr>
          <w:p w:rsidR="007A0F44" w:rsidRDefault="002D3AC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9F15CDB5380C41529530CC22121EAFD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11925">
                  <w:br/>
                </w:r>
                <w:r w:rsidR="00F11925">
                  <w:br/>
                </w:r>
                <w:r w:rsidR="00F11925">
                  <w:br/>
                </w:r>
                <w:r w:rsidR="00B76133">
                  <w:t>C-41/2 Street 14, Punjab Colony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6C32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D3AC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2492661162F457B88D0A031CDFCB96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76133">
                  <w:t>03243256225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0CE5D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D3AC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1554DEE3CE54449940380655B8F3C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182C8D">
                  <w:t>m</w:t>
                </w:r>
                <w:r w:rsidR="00B76133">
                  <w:t>uhammad_13902@hotmail.com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1A8AE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7A0F44" w:rsidP="00F11925">
            <w:pPr>
              <w:pStyle w:val="ContactInfo"/>
            </w:pPr>
          </w:p>
          <w:p w:rsidR="00F11925" w:rsidRPr="00565B06" w:rsidRDefault="00F11925" w:rsidP="00F11925">
            <w:pPr>
              <w:pStyle w:val="ContactInfo"/>
              <w:ind w:right="550"/>
              <w:jc w:val="center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A03F0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1C2B2C" w:rsidRPr="00565B06" w:rsidRDefault="002D3AC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64B8CDF09784CA88F950C61201924A6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B76133" w:rsidP="007850D1">
      <w:r>
        <w:rPr>
          <w:rFonts w:ascii="Helvetica" w:hAnsi="Helvetica"/>
          <w:color w:val="62646A"/>
          <w:sz w:val="21"/>
          <w:szCs w:val="21"/>
          <w:shd w:val="clear" w:color="auto" w:fill="FFFFFF"/>
        </w:rPr>
        <w:t xml:space="preserve">Currently, I am an associate student at Extreme Commerce. With my passion for </w:t>
      </w:r>
      <w:r w:rsidR="00F11925">
        <w:rPr>
          <w:rFonts w:ascii="Helvetica" w:hAnsi="Helvetica"/>
          <w:color w:val="62646A"/>
          <w:sz w:val="21"/>
          <w:szCs w:val="21"/>
          <w:shd w:val="clear" w:color="auto" w:fill="FFFFFF"/>
        </w:rPr>
        <w:t xml:space="preserve">consumer’s </w:t>
      </w:r>
      <w:r>
        <w:rPr>
          <w:rFonts w:ascii="Helvetica" w:hAnsi="Helvetica"/>
          <w:color w:val="62646A"/>
          <w:sz w:val="21"/>
          <w:szCs w:val="21"/>
          <w:shd w:val="clear" w:color="auto" w:fill="FFFFFF"/>
        </w:rPr>
        <w:t>behavior and current digital marketing trends, I am seeking a global perspective in digital marketing while taking a course in Advertising and Social Media Marketing. I am pursuing a Bachelor of Business Administration degree in Marketing through the Government College of Commerce &amp; Economics. After Graduation, I plan on connecting my knowledge in Digital marketing to better understand consumer behavior and marketing trends in the field of advertising and digital marketing.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02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2D3AC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D02304CAA7146BF8B1D211EA53BAB9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B76133" w:rsidRPr="00B76133" w:rsidRDefault="00B76133" w:rsidP="00B76133">
      <w:pPr>
        <w:pStyle w:val="Heading2"/>
        <w:rPr>
          <w:rStyle w:val="Emphasis"/>
          <w:b w:val="0"/>
        </w:rPr>
      </w:pPr>
      <w:r>
        <w:t>Genius Academy</w:t>
      </w:r>
      <w:r w:rsidR="007C0E0E" w:rsidRPr="00565B06">
        <w:t xml:space="preserve"> | </w:t>
      </w:r>
      <w:r>
        <w:rPr>
          <w:rStyle w:val="Emphasis"/>
        </w:rPr>
        <w:t xml:space="preserve">Matric </w:t>
      </w:r>
      <w:r w:rsidRPr="00B76133">
        <w:rPr>
          <w:rStyle w:val="Emphasis"/>
          <w:b w:val="0"/>
        </w:rPr>
        <w:t>(</w:t>
      </w:r>
      <w:r>
        <w:rPr>
          <w:rStyle w:val="Emphasis"/>
          <w:b w:val="0"/>
        </w:rPr>
        <w:t>2011</w:t>
      </w:r>
      <w:r w:rsidRPr="00B76133">
        <w:rPr>
          <w:rStyle w:val="Emphasis"/>
          <w:b w:val="0"/>
        </w:rPr>
        <w:t>-2020)</w:t>
      </w:r>
    </w:p>
    <w:p w:rsidR="00B76133" w:rsidRPr="00565B06" w:rsidRDefault="00B76133" w:rsidP="00B76133">
      <w:pPr>
        <w:pStyle w:val="Heading2"/>
      </w:pPr>
    </w:p>
    <w:p w:rsidR="007C0E0E" w:rsidRDefault="00B76133" w:rsidP="00B76133">
      <w:pPr>
        <w:pStyle w:val="Heading2"/>
        <w:rPr>
          <w:rStyle w:val="Emphasis"/>
        </w:rPr>
      </w:pPr>
      <w:r>
        <w:t>Gov. Collage of Commerce &amp; Economics</w:t>
      </w:r>
      <w:r w:rsidR="007C0E0E" w:rsidRPr="00565B06">
        <w:t xml:space="preserve"> | </w:t>
      </w:r>
      <w:r>
        <w:rPr>
          <w:rStyle w:val="Emphasis"/>
        </w:rPr>
        <w:t xml:space="preserve">I.Com </w:t>
      </w:r>
      <w:r w:rsidRPr="00B76133">
        <w:rPr>
          <w:rStyle w:val="Emphasis"/>
          <w:b w:val="0"/>
        </w:rPr>
        <w:t>(</w:t>
      </w:r>
      <w:r>
        <w:rPr>
          <w:rStyle w:val="Emphasis"/>
          <w:b w:val="0"/>
        </w:rPr>
        <w:t>2020</w:t>
      </w:r>
      <w:r w:rsidRPr="00B76133">
        <w:rPr>
          <w:rStyle w:val="Emphasis"/>
          <w:b w:val="0"/>
        </w:rPr>
        <w:t>-202</w:t>
      </w:r>
      <w:r>
        <w:rPr>
          <w:rStyle w:val="Emphasis"/>
          <w:b w:val="0"/>
        </w:rPr>
        <w:t>2</w:t>
      </w:r>
      <w:r w:rsidRPr="00B76133">
        <w:rPr>
          <w:rStyle w:val="Emphasis"/>
          <w:b w:val="0"/>
        </w:rPr>
        <w:t>)</w:t>
      </w:r>
    </w:p>
    <w:p w:rsidR="00B76133" w:rsidRDefault="00B76133" w:rsidP="00B76133">
      <w:pPr>
        <w:pStyle w:val="Heading2"/>
      </w:pPr>
    </w:p>
    <w:p w:rsidR="00B76133" w:rsidRDefault="00B76133" w:rsidP="00B76133">
      <w:pPr>
        <w:pStyle w:val="Heading2"/>
        <w:rPr>
          <w:rStyle w:val="Emphasis"/>
        </w:rPr>
      </w:pPr>
      <w:r>
        <w:t>Aptech Education Pakistan</w:t>
      </w:r>
      <w:r w:rsidRPr="00565B06">
        <w:t xml:space="preserve"> | </w:t>
      </w:r>
      <w:r w:rsidR="005B7A0E">
        <w:rPr>
          <w:rStyle w:val="Emphasis"/>
        </w:rPr>
        <w:t>Digital Marketing</w:t>
      </w:r>
      <w:r>
        <w:rPr>
          <w:rStyle w:val="Emphasis"/>
        </w:rPr>
        <w:t xml:space="preserve"> Diploma </w:t>
      </w:r>
      <w:r w:rsidR="005B7A0E">
        <w:rPr>
          <w:rStyle w:val="Emphasis"/>
          <w:b w:val="0"/>
        </w:rPr>
        <w:t>(2019</w:t>
      </w:r>
      <w:r w:rsidRPr="00B76133">
        <w:rPr>
          <w:rStyle w:val="Emphasis"/>
          <w:b w:val="0"/>
        </w:rPr>
        <w:t>-2020)</w:t>
      </w:r>
    </w:p>
    <w:p w:rsidR="00B76133" w:rsidRPr="00565B06" w:rsidRDefault="00B76133" w:rsidP="00B76133">
      <w:pPr>
        <w:pStyle w:val="Heading2"/>
      </w:pPr>
    </w:p>
    <w:p w:rsidR="00B76133" w:rsidRDefault="00B76133" w:rsidP="00B76133">
      <w:pPr>
        <w:pStyle w:val="Heading2"/>
        <w:rPr>
          <w:rStyle w:val="Emphasis"/>
          <w:b w:val="0"/>
        </w:rPr>
      </w:pPr>
      <w:r>
        <w:t>Google Unlocked Program</w:t>
      </w:r>
      <w:r w:rsidRPr="00565B06">
        <w:t xml:space="preserve"> | </w:t>
      </w:r>
      <w:r>
        <w:rPr>
          <w:rStyle w:val="Emphasis"/>
        </w:rPr>
        <w:t xml:space="preserve">Google Search Ads </w:t>
      </w:r>
      <w:r w:rsidRPr="00B76133">
        <w:rPr>
          <w:rStyle w:val="Emphasis"/>
          <w:b w:val="0"/>
        </w:rPr>
        <w:t>(</w:t>
      </w:r>
      <w:r>
        <w:rPr>
          <w:rStyle w:val="Emphasis"/>
          <w:b w:val="0"/>
        </w:rPr>
        <w:t>2021-Present</w:t>
      </w:r>
      <w:r w:rsidRPr="00B76133">
        <w:rPr>
          <w:rStyle w:val="Emphasis"/>
          <w:b w:val="0"/>
        </w:rPr>
        <w:t>)</w:t>
      </w:r>
    </w:p>
    <w:p w:rsidR="00B76133" w:rsidRDefault="00B76133" w:rsidP="00B76133">
      <w:pPr>
        <w:pStyle w:val="Heading2"/>
        <w:rPr>
          <w:rStyle w:val="Emphasis"/>
          <w:b w:val="0"/>
        </w:rPr>
      </w:pPr>
    </w:p>
    <w:p w:rsidR="00B76133" w:rsidRPr="00565B06" w:rsidRDefault="00B76133" w:rsidP="00B76133">
      <w:pPr>
        <w:pStyle w:val="Heading2"/>
      </w:pPr>
      <w:r>
        <w:t>Facebook Blueprint</w:t>
      </w:r>
      <w:r w:rsidRPr="00565B06">
        <w:t xml:space="preserve"> | </w:t>
      </w:r>
      <w:r>
        <w:rPr>
          <w:rStyle w:val="Emphasis"/>
        </w:rPr>
        <w:t xml:space="preserve">Facebook Ads </w:t>
      </w:r>
      <w:r w:rsidRPr="00B76133">
        <w:rPr>
          <w:rStyle w:val="Emphasis"/>
          <w:b w:val="0"/>
        </w:rPr>
        <w:t>(</w:t>
      </w:r>
      <w:r>
        <w:rPr>
          <w:rStyle w:val="Emphasis"/>
          <w:b w:val="0"/>
        </w:rPr>
        <w:t>2021-Present</w:t>
      </w:r>
      <w:r w:rsidRPr="00B76133">
        <w:rPr>
          <w:rStyle w:val="Emphasis"/>
          <w:b w:val="0"/>
        </w:rPr>
        <w:t>)</w:t>
      </w:r>
    </w:p>
    <w:p w:rsidR="00B76133" w:rsidRPr="00565B06" w:rsidRDefault="00B76133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B7A0E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713B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2D3AC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3F5C28A5BAA4A839FF249365CAD47C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B7A0E" w:rsidRPr="00565B06" w:rsidRDefault="005B7A0E" w:rsidP="005B7A0E">
      <w:pPr>
        <w:pStyle w:val="Heading2"/>
      </w:pPr>
      <w:r>
        <w:t>Junior Google</w:t>
      </w:r>
      <w:r>
        <w:t xml:space="preserve"> Ads Manager</w:t>
      </w:r>
      <w:r w:rsidRPr="00565B06">
        <w:t xml:space="preserve"> | </w:t>
      </w:r>
      <w:proofErr w:type="spellStart"/>
      <w:r>
        <w:rPr>
          <w:rStyle w:val="Emphasis"/>
        </w:rPr>
        <w:t>Avolox.Inc</w:t>
      </w:r>
      <w:proofErr w:type="spellEnd"/>
    </w:p>
    <w:p w:rsidR="005B7A0E" w:rsidRPr="00565B06" w:rsidRDefault="005B7A0E" w:rsidP="005B7A0E">
      <w:pPr>
        <w:pStyle w:val="Heading3"/>
      </w:pPr>
      <w:r>
        <w:t>2022-jan</w:t>
      </w:r>
      <w:r w:rsidRPr="00565B06">
        <w:t xml:space="preserve"> – </w:t>
      </w:r>
      <w:r>
        <w:t>2022-mar</w:t>
      </w:r>
    </w:p>
    <w:p w:rsidR="005B7A0E" w:rsidRPr="001C2B2C" w:rsidRDefault="005B7A0E" w:rsidP="005B7A0E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color w:val="202124"/>
          <w:shd w:val="clear" w:color="auto" w:fill="FFFFFF"/>
        </w:rPr>
        <w:t>Set up a Business Manager Account.</w:t>
      </w:r>
    </w:p>
    <w:p w:rsidR="005B7A0E" w:rsidRPr="001C2B2C" w:rsidRDefault="005B7A0E" w:rsidP="005B7A0E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bCs/>
          <w:color w:val="202124"/>
          <w:shd w:val="clear" w:color="auto" w:fill="FFFFFF"/>
        </w:rPr>
        <w:t>I</w:t>
      </w:r>
      <w:r w:rsidRPr="001C2B2C">
        <w:rPr>
          <w:rFonts w:ascii="Arial" w:hAnsi="Arial" w:cs="Arial"/>
          <w:bCs/>
          <w:color w:val="202124"/>
          <w:shd w:val="clear" w:color="auto" w:fill="FFFFFF"/>
        </w:rPr>
        <w:t>mplementing and executing strategic marketing plans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5B7A0E" w:rsidRPr="001C2B2C" w:rsidRDefault="005B7A0E" w:rsidP="005B7A0E">
      <w:pPr>
        <w:pStyle w:val="ListParagraph"/>
        <w:numPr>
          <w:ilvl w:val="0"/>
          <w:numId w:val="19"/>
        </w:numPr>
      </w:pPr>
      <w:r w:rsidRPr="001C2B2C">
        <w:rPr>
          <w:rFonts w:ascii="Arial" w:hAnsi="Arial" w:cs="Arial"/>
          <w:bCs/>
          <w:color w:val="202124"/>
          <w:shd w:val="clear" w:color="auto" w:fill="FFFFFF"/>
        </w:rPr>
        <w:t>Improve results for the key metrics.</w:t>
      </w:r>
    </w:p>
    <w:p w:rsidR="005B7A0E" w:rsidRPr="001C2B2C" w:rsidRDefault="005B7A0E" w:rsidP="005B7A0E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bCs/>
          <w:color w:val="202124"/>
          <w:shd w:val="clear" w:color="auto" w:fill="FFFFFF"/>
        </w:rPr>
        <w:t>I</w:t>
      </w:r>
      <w:r w:rsidRPr="001C2B2C">
        <w:rPr>
          <w:rFonts w:ascii="Arial" w:hAnsi="Arial" w:cs="Arial"/>
          <w:bCs/>
          <w:color w:val="202124"/>
          <w:shd w:val="clear" w:color="auto" w:fill="FFFFFF"/>
        </w:rPr>
        <w:t>mprove on that st</w:t>
      </w:r>
      <w:r>
        <w:rPr>
          <w:rFonts w:ascii="Arial" w:hAnsi="Arial" w:cs="Arial"/>
          <w:bCs/>
          <w:color w:val="202124"/>
          <w:shd w:val="clear" w:color="auto" w:fill="FFFFFF"/>
        </w:rPr>
        <w:t>rategy over time through testing.</w:t>
      </w:r>
    </w:p>
    <w:p w:rsidR="005E088C" w:rsidRPr="00565B06" w:rsidRDefault="00FD5FC6" w:rsidP="00B47E1E">
      <w:pPr>
        <w:pStyle w:val="Heading2"/>
      </w:pPr>
      <w:r>
        <w:t>Facebook Ads Manager</w:t>
      </w:r>
      <w:r w:rsidR="005E088C" w:rsidRPr="00565B06">
        <w:t xml:space="preserve"> | </w:t>
      </w:r>
      <w:r>
        <w:rPr>
          <w:rStyle w:val="Emphasis"/>
        </w:rPr>
        <w:t>Aptech</w:t>
      </w:r>
      <w:r w:rsidR="005B7A0E">
        <w:rPr>
          <w:rStyle w:val="Emphasis"/>
        </w:rPr>
        <w:t xml:space="preserve"> Clifton Center</w:t>
      </w:r>
    </w:p>
    <w:p w:rsidR="005E088C" w:rsidRPr="00565B06" w:rsidRDefault="00FD5FC6" w:rsidP="004F199F">
      <w:pPr>
        <w:pStyle w:val="Heading3"/>
      </w:pPr>
      <w:r>
        <w:t>2022-jan</w:t>
      </w:r>
      <w:r w:rsidR="005E088C" w:rsidRPr="00565B06">
        <w:t xml:space="preserve"> – </w:t>
      </w:r>
      <w:r>
        <w:t>2022-mar</w:t>
      </w:r>
    </w:p>
    <w:p w:rsidR="005E088C" w:rsidRPr="001C2B2C" w:rsidRDefault="001C2B2C" w:rsidP="001C2B2C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color w:val="202124"/>
          <w:shd w:val="clear" w:color="auto" w:fill="FFFFFF"/>
        </w:rPr>
        <w:t>Set up a Business Manager Account.</w:t>
      </w:r>
    </w:p>
    <w:p w:rsidR="001C2B2C" w:rsidRPr="001C2B2C" w:rsidRDefault="001C2B2C" w:rsidP="001C2B2C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bCs/>
          <w:color w:val="202124"/>
          <w:shd w:val="clear" w:color="auto" w:fill="FFFFFF"/>
        </w:rPr>
        <w:t>I</w:t>
      </w:r>
      <w:r w:rsidRPr="001C2B2C">
        <w:rPr>
          <w:rFonts w:ascii="Arial" w:hAnsi="Arial" w:cs="Arial"/>
          <w:bCs/>
          <w:color w:val="202124"/>
          <w:shd w:val="clear" w:color="auto" w:fill="FFFFFF"/>
        </w:rPr>
        <w:t>mplementing and executing strategic marketing plans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1C2B2C" w:rsidRPr="001C2B2C" w:rsidRDefault="001C2B2C" w:rsidP="001C2B2C">
      <w:pPr>
        <w:pStyle w:val="ListParagraph"/>
        <w:numPr>
          <w:ilvl w:val="0"/>
          <w:numId w:val="19"/>
        </w:numPr>
      </w:pPr>
      <w:r w:rsidRPr="001C2B2C">
        <w:rPr>
          <w:rFonts w:ascii="Arial" w:hAnsi="Arial" w:cs="Arial"/>
          <w:bCs/>
          <w:color w:val="202124"/>
          <w:shd w:val="clear" w:color="auto" w:fill="FFFFFF"/>
        </w:rPr>
        <w:t>Improve results for the key metrics.</w:t>
      </w:r>
    </w:p>
    <w:p w:rsidR="001C2B2C" w:rsidRPr="001C2B2C" w:rsidRDefault="001C2B2C" w:rsidP="001C2B2C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bCs/>
          <w:color w:val="202124"/>
          <w:shd w:val="clear" w:color="auto" w:fill="FFFFFF"/>
        </w:rPr>
        <w:t>I</w:t>
      </w:r>
      <w:r w:rsidRPr="001C2B2C">
        <w:rPr>
          <w:rFonts w:ascii="Arial" w:hAnsi="Arial" w:cs="Arial"/>
          <w:bCs/>
          <w:color w:val="202124"/>
          <w:shd w:val="clear" w:color="auto" w:fill="FFFFFF"/>
        </w:rPr>
        <w:t>mprove on that st</w:t>
      </w:r>
      <w:r>
        <w:rPr>
          <w:rFonts w:ascii="Arial" w:hAnsi="Arial" w:cs="Arial"/>
          <w:bCs/>
          <w:color w:val="202124"/>
          <w:shd w:val="clear" w:color="auto" w:fill="FFFFFF"/>
        </w:rPr>
        <w:t>rategy over time through testing.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D356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2D3AC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8DA40014F34B452C9E100EADE3AEF69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FD5FC6" w:rsidP="00565B06">
            <w:pPr>
              <w:pStyle w:val="ListBullet"/>
              <w:spacing w:after="80"/>
            </w:pPr>
            <w:r>
              <w:lastRenderedPageBreak/>
              <w:t>Google Ads</w:t>
            </w:r>
          </w:p>
          <w:p w:rsidR="00316CE4" w:rsidRDefault="00FD5FC6" w:rsidP="00FD5FC6">
            <w:pPr>
              <w:pStyle w:val="ListBullet"/>
              <w:spacing w:after="80"/>
            </w:pPr>
            <w:r>
              <w:t>Facebook Ads</w:t>
            </w:r>
          </w:p>
          <w:p w:rsidR="005B7A0E" w:rsidRPr="005B7A0E" w:rsidRDefault="005B7A0E" w:rsidP="00FD5FC6">
            <w:pPr>
              <w:pStyle w:val="ListBullet"/>
              <w:spacing w:after="80"/>
              <w:rPr>
                <w:rFonts w:ascii="Calibri Light" w:hAnsi="Calibri Light" w:cs="Calibri Light"/>
              </w:rPr>
            </w:pPr>
            <w:r w:rsidRPr="005B7A0E">
              <w:rPr>
                <w:rFonts w:ascii="Calibri Light" w:hAnsi="Calibri Light" w:cs="Calibri Light"/>
                <w:bCs/>
                <w:color w:val="343A40"/>
              </w:rPr>
              <w:t>Remarketing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5B7A0E" w:rsidP="00565B06">
            <w:pPr>
              <w:pStyle w:val="ListBullet"/>
              <w:spacing w:after="80"/>
            </w:pPr>
            <w:r>
              <w:t>Keywords Research</w:t>
            </w:r>
          </w:p>
          <w:p w:rsidR="00F904FC" w:rsidRDefault="00FD5FC6" w:rsidP="00565B06">
            <w:pPr>
              <w:pStyle w:val="ListBullet"/>
              <w:spacing w:after="80"/>
            </w:pPr>
            <w:r>
              <w:t>Budget Optimization</w:t>
            </w:r>
          </w:p>
          <w:p w:rsidR="005B7A0E" w:rsidRPr="00565B06" w:rsidRDefault="005B7A0E" w:rsidP="00565B06">
            <w:pPr>
              <w:pStyle w:val="ListBullet"/>
              <w:spacing w:after="80"/>
            </w:pPr>
            <w:r>
              <w:t>Strategy Building</w:t>
            </w:r>
          </w:p>
          <w:p w:rsidR="00F904FC" w:rsidRPr="00565B06" w:rsidRDefault="00F904FC" w:rsidP="001C2B2C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5A21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2D3ACE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15D6178C567E4F3185FC35D8DE04BD2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Pr="001C2B2C" w:rsidRDefault="001C2B2C" w:rsidP="00316CE4">
      <w:r w:rsidRPr="001C2B2C">
        <w:rPr>
          <w:rFonts w:ascii="Arial" w:hAnsi="Arial" w:cs="Arial"/>
          <w:bCs/>
          <w:color w:val="202124"/>
          <w:shd w:val="clear" w:color="auto" w:fill="FFFFFF"/>
        </w:rPr>
        <w:t xml:space="preserve">The execution of a marketing strategy across all the digital channels where consumers </w:t>
      </w:r>
      <w:bookmarkStart w:id="0" w:name="_GoBack"/>
      <w:bookmarkEnd w:id="0"/>
      <w:r w:rsidRPr="001C2B2C">
        <w:rPr>
          <w:rFonts w:ascii="Arial" w:hAnsi="Arial" w:cs="Arial"/>
          <w:bCs/>
          <w:color w:val="202124"/>
          <w:shd w:val="clear" w:color="auto" w:fill="FFFFFF"/>
        </w:rPr>
        <w:t>engage with a brand, usually for the purpose of improving a company's conversion rate</w:t>
      </w:r>
      <w:r w:rsidRPr="001C2B2C">
        <w:rPr>
          <w:rFonts w:ascii="Arial" w:hAnsi="Arial" w:cs="Arial"/>
          <w:color w:val="202124"/>
          <w:shd w:val="clear" w:color="auto" w:fill="FFFFFF"/>
        </w:rPr>
        <w:t>.</w:t>
      </w:r>
    </w:p>
    <w:sectPr w:rsidR="007A0F44" w:rsidRPr="001C2B2C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ACE" w:rsidRDefault="002D3ACE" w:rsidP="00F534FB">
      <w:pPr>
        <w:spacing w:after="0"/>
      </w:pPr>
      <w:r>
        <w:separator/>
      </w:r>
    </w:p>
  </w:endnote>
  <w:endnote w:type="continuationSeparator" w:id="0">
    <w:p w:rsidR="002D3ACE" w:rsidRDefault="002D3AC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A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ACE" w:rsidRDefault="002D3ACE" w:rsidP="00F534FB">
      <w:pPr>
        <w:spacing w:after="0"/>
      </w:pPr>
      <w:r>
        <w:separator/>
      </w:r>
    </w:p>
  </w:footnote>
  <w:footnote w:type="continuationSeparator" w:id="0">
    <w:p w:rsidR="002D3ACE" w:rsidRDefault="002D3AC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3851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125544"/>
    <w:multiLevelType w:val="multilevel"/>
    <w:tmpl w:val="D85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72E63"/>
    <w:multiLevelType w:val="multilevel"/>
    <w:tmpl w:val="7BF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97B28"/>
    <w:multiLevelType w:val="hybridMultilevel"/>
    <w:tmpl w:val="FA9C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F51A6"/>
    <w:multiLevelType w:val="hybridMultilevel"/>
    <w:tmpl w:val="2922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7"/>
  </w:num>
  <w:num w:numId="17">
    <w:abstractNumId w:val="10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3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C8D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2B2C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3AC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7A0E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4F3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133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1925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6CCB"/>
    <w:rsid w:val="00FA4359"/>
    <w:rsid w:val="00FA4C84"/>
    <w:rsid w:val="00FB0F18"/>
    <w:rsid w:val="00FD5FC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C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M%20trader'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15CDB5380C41529530CC22121EA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BCF5-C159-4530-A33D-CFFCD41A1DEF}"/>
      </w:docPartPr>
      <w:docPartBody>
        <w:p w:rsidR="007630B8" w:rsidRDefault="008C73A6">
          <w:pPr>
            <w:pStyle w:val="9F15CDB5380C41529530CC22121EAFDD"/>
          </w:pPr>
          <w:r w:rsidRPr="009D0878">
            <w:t>Address</w:t>
          </w:r>
        </w:p>
      </w:docPartBody>
    </w:docPart>
    <w:docPart>
      <w:docPartPr>
        <w:name w:val="32492661162F457B88D0A031CDFCB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70BAE-3629-4EE1-AB21-4E52CDDDD11F}"/>
      </w:docPartPr>
      <w:docPartBody>
        <w:p w:rsidR="007630B8" w:rsidRDefault="008C73A6">
          <w:pPr>
            <w:pStyle w:val="32492661162F457B88D0A031CDFCB960"/>
          </w:pPr>
          <w:r w:rsidRPr="009D0878">
            <w:t>Phone</w:t>
          </w:r>
        </w:p>
      </w:docPartBody>
    </w:docPart>
    <w:docPart>
      <w:docPartPr>
        <w:name w:val="11554DEE3CE54449940380655B8F3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3ACC9-B1CC-4039-9FDC-1517E9B361A2}"/>
      </w:docPartPr>
      <w:docPartBody>
        <w:p w:rsidR="007630B8" w:rsidRDefault="008C73A6">
          <w:pPr>
            <w:pStyle w:val="11554DEE3CE54449940380655B8F3C65"/>
          </w:pPr>
          <w:r w:rsidRPr="009D0878">
            <w:t>Email</w:t>
          </w:r>
        </w:p>
      </w:docPartBody>
    </w:docPart>
    <w:docPart>
      <w:docPartPr>
        <w:name w:val="E64B8CDF09784CA88F950C6120192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3850-0CA4-4E21-B04D-4B186BB55E06}"/>
      </w:docPartPr>
      <w:docPartBody>
        <w:p w:rsidR="007630B8" w:rsidRDefault="008C73A6">
          <w:pPr>
            <w:pStyle w:val="E64B8CDF09784CA88F950C61201924A6"/>
          </w:pPr>
          <w:r w:rsidRPr="00D85CA4">
            <w:t>Objective</w:t>
          </w:r>
        </w:p>
      </w:docPartBody>
    </w:docPart>
    <w:docPart>
      <w:docPartPr>
        <w:name w:val="DD02304CAA7146BF8B1D211EA53BA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47AA-7534-4C03-B55F-3353B698039D}"/>
      </w:docPartPr>
      <w:docPartBody>
        <w:p w:rsidR="007630B8" w:rsidRDefault="008C73A6">
          <w:pPr>
            <w:pStyle w:val="DD02304CAA7146BF8B1D211EA53BAB9A"/>
          </w:pPr>
          <w:r w:rsidRPr="00565B06">
            <w:t>Education</w:t>
          </w:r>
        </w:p>
      </w:docPartBody>
    </w:docPart>
    <w:docPart>
      <w:docPartPr>
        <w:name w:val="B3F5C28A5BAA4A839FF249365CAD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19E89-CF3E-4F63-B36D-AAA4C920CDC2}"/>
      </w:docPartPr>
      <w:docPartBody>
        <w:p w:rsidR="007630B8" w:rsidRDefault="008C73A6">
          <w:pPr>
            <w:pStyle w:val="B3F5C28A5BAA4A839FF249365CAD47C1"/>
          </w:pPr>
          <w:r w:rsidRPr="00565B06">
            <w:t>Experience</w:t>
          </w:r>
        </w:p>
      </w:docPartBody>
    </w:docPart>
    <w:docPart>
      <w:docPartPr>
        <w:name w:val="8DA40014F34B452C9E100EADE3AEF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124D-360A-4A91-9F4D-625175E3D3D4}"/>
      </w:docPartPr>
      <w:docPartBody>
        <w:p w:rsidR="007630B8" w:rsidRDefault="008C73A6">
          <w:pPr>
            <w:pStyle w:val="8DA40014F34B452C9E100EADE3AEF691"/>
          </w:pPr>
          <w:r w:rsidRPr="00565B06">
            <w:t>Skills</w:t>
          </w:r>
        </w:p>
      </w:docPartBody>
    </w:docPart>
    <w:docPart>
      <w:docPartPr>
        <w:name w:val="15D6178C567E4F3185FC35D8DE04B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7A863-9C94-47E9-9014-4CB8C143BD5C}"/>
      </w:docPartPr>
      <w:docPartBody>
        <w:p w:rsidR="007630B8" w:rsidRDefault="008C73A6">
          <w:pPr>
            <w:pStyle w:val="15D6178C567E4F3185FC35D8DE04BD26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A6"/>
    <w:rsid w:val="007630B8"/>
    <w:rsid w:val="008C73A6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33CF82C6F6498D9ACB648591FE8FFA">
    <w:name w:val="2E33CF82C6F6498D9ACB648591FE8FFA"/>
  </w:style>
  <w:style w:type="paragraph" w:customStyle="1" w:styleId="FBD5C2A49ED346AA97306E6E58B0EA5C">
    <w:name w:val="FBD5C2A49ED346AA97306E6E58B0EA5C"/>
  </w:style>
  <w:style w:type="paragraph" w:customStyle="1" w:styleId="9F15CDB5380C41529530CC22121EAFDD">
    <w:name w:val="9F15CDB5380C41529530CC22121EAFDD"/>
  </w:style>
  <w:style w:type="paragraph" w:customStyle="1" w:styleId="32492661162F457B88D0A031CDFCB960">
    <w:name w:val="32492661162F457B88D0A031CDFCB960"/>
  </w:style>
  <w:style w:type="paragraph" w:customStyle="1" w:styleId="11554DEE3CE54449940380655B8F3C65">
    <w:name w:val="11554DEE3CE54449940380655B8F3C65"/>
  </w:style>
  <w:style w:type="paragraph" w:customStyle="1" w:styleId="9A0B19CB4C8F416EA23712F5AABEBDC8">
    <w:name w:val="9A0B19CB4C8F416EA23712F5AABEBDC8"/>
  </w:style>
  <w:style w:type="paragraph" w:customStyle="1" w:styleId="A3A2DD0255C8423AB48D2B07A9897144">
    <w:name w:val="A3A2DD0255C8423AB48D2B07A9897144"/>
  </w:style>
  <w:style w:type="paragraph" w:customStyle="1" w:styleId="E64B8CDF09784CA88F950C61201924A6">
    <w:name w:val="E64B8CDF09784CA88F950C61201924A6"/>
  </w:style>
  <w:style w:type="paragraph" w:customStyle="1" w:styleId="72CEC7EA5F254731BB79BB01AF900E19">
    <w:name w:val="72CEC7EA5F254731BB79BB01AF900E19"/>
  </w:style>
  <w:style w:type="paragraph" w:customStyle="1" w:styleId="DD02304CAA7146BF8B1D211EA53BAB9A">
    <w:name w:val="DD02304CAA7146BF8B1D211EA53BAB9A"/>
  </w:style>
  <w:style w:type="paragraph" w:customStyle="1" w:styleId="B4F6D54AAC024363871650B2CCD004EA">
    <w:name w:val="B4F6D54AAC024363871650B2CCD004E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1B293C5A9594E838279F185D971E416">
    <w:name w:val="B1B293C5A9594E838279F185D971E416"/>
  </w:style>
  <w:style w:type="paragraph" w:customStyle="1" w:styleId="D8793E747B3C45368C8AA0C1BE7C0640">
    <w:name w:val="D8793E747B3C45368C8AA0C1BE7C0640"/>
  </w:style>
  <w:style w:type="paragraph" w:customStyle="1" w:styleId="9A9BEA11847C413DB88A9099F58F0A84">
    <w:name w:val="9A9BEA11847C413DB88A9099F58F0A84"/>
  </w:style>
  <w:style w:type="paragraph" w:customStyle="1" w:styleId="276C9FBB9D584A1D9479C2DB8EDD5AE1">
    <w:name w:val="276C9FBB9D584A1D9479C2DB8EDD5AE1"/>
  </w:style>
  <w:style w:type="paragraph" w:customStyle="1" w:styleId="432127FBE7C34374B919BFF548EE7688">
    <w:name w:val="432127FBE7C34374B919BFF548EE7688"/>
  </w:style>
  <w:style w:type="paragraph" w:customStyle="1" w:styleId="751E017254A84C56A056265E99B794B2">
    <w:name w:val="751E017254A84C56A056265E99B794B2"/>
  </w:style>
  <w:style w:type="paragraph" w:customStyle="1" w:styleId="352DB39939154B0EAEF71AB50B60666D">
    <w:name w:val="352DB39939154B0EAEF71AB50B60666D"/>
  </w:style>
  <w:style w:type="paragraph" w:customStyle="1" w:styleId="3A9D5A232A3842BDBC742436D728836F">
    <w:name w:val="3A9D5A232A3842BDBC742436D728836F"/>
  </w:style>
  <w:style w:type="paragraph" w:customStyle="1" w:styleId="07BC6EE69A354245B5871ED1DD41D238">
    <w:name w:val="07BC6EE69A354245B5871ED1DD41D238"/>
  </w:style>
  <w:style w:type="paragraph" w:customStyle="1" w:styleId="B3F5C28A5BAA4A839FF249365CAD47C1">
    <w:name w:val="B3F5C28A5BAA4A839FF249365CAD47C1"/>
  </w:style>
  <w:style w:type="paragraph" w:customStyle="1" w:styleId="2A8E10157FAF4D73B4A1EEB76ADED62C">
    <w:name w:val="2A8E10157FAF4D73B4A1EEB76ADED62C"/>
  </w:style>
  <w:style w:type="paragraph" w:customStyle="1" w:styleId="0A5F9BA74FBB464EA31AE711A0520DE4">
    <w:name w:val="0A5F9BA74FBB464EA31AE711A0520DE4"/>
  </w:style>
  <w:style w:type="paragraph" w:customStyle="1" w:styleId="DCEFDA631325421C8916C3D5EB21CB6C">
    <w:name w:val="DCEFDA631325421C8916C3D5EB21CB6C"/>
  </w:style>
  <w:style w:type="paragraph" w:customStyle="1" w:styleId="E23EC333343B4FDD8C4CEC8FEB0EEC2B">
    <w:name w:val="E23EC333343B4FDD8C4CEC8FEB0EEC2B"/>
  </w:style>
  <w:style w:type="paragraph" w:customStyle="1" w:styleId="B317A2548A3F41A9BF1EFDAE4B90C412">
    <w:name w:val="B317A2548A3F41A9BF1EFDAE4B90C412"/>
  </w:style>
  <w:style w:type="paragraph" w:customStyle="1" w:styleId="17205BDC433B41C086DA22D302A1023E">
    <w:name w:val="17205BDC433B41C086DA22D302A1023E"/>
  </w:style>
  <w:style w:type="paragraph" w:customStyle="1" w:styleId="0ACCDAF48A204C07A080BD5D99FABD63">
    <w:name w:val="0ACCDAF48A204C07A080BD5D99FABD63"/>
  </w:style>
  <w:style w:type="paragraph" w:customStyle="1" w:styleId="CB3F47F5C1434286AE8983E6813D7EC5">
    <w:name w:val="CB3F47F5C1434286AE8983E6813D7EC5"/>
  </w:style>
  <w:style w:type="paragraph" w:customStyle="1" w:styleId="3F5723A50C59478E98B9B11375B2320D">
    <w:name w:val="3F5723A50C59478E98B9B11375B2320D"/>
  </w:style>
  <w:style w:type="paragraph" w:customStyle="1" w:styleId="89E5F7D4700241DD9F8C646DE4A9487D">
    <w:name w:val="89E5F7D4700241DD9F8C646DE4A9487D"/>
  </w:style>
  <w:style w:type="paragraph" w:customStyle="1" w:styleId="8DA40014F34B452C9E100EADE3AEF691">
    <w:name w:val="8DA40014F34B452C9E100EADE3AEF691"/>
  </w:style>
  <w:style w:type="paragraph" w:customStyle="1" w:styleId="BEBEA2851998413EA1FCA4E5E5D26B7E">
    <w:name w:val="BEBEA2851998413EA1FCA4E5E5D26B7E"/>
  </w:style>
  <w:style w:type="paragraph" w:customStyle="1" w:styleId="DC305F88232B46D588B5281A8E612208">
    <w:name w:val="DC305F88232B46D588B5281A8E612208"/>
  </w:style>
  <w:style w:type="paragraph" w:customStyle="1" w:styleId="5B0FCF173B2443DC8F6BF14127BE02C3">
    <w:name w:val="5B0FCF173B2443DC8F6BF14127BE02C3"/>
  </w:style>
  <w:style w:type="paragraph" w:customStyle="1" w:styleId="2C344EA051DD4EB39043ACDCEC4236F3">
    <w:name w:val="2C344EA051DD4EB39043ACDCEC4236F3"/>
  </w:style>
  <w:style w:type="paragraph" w:customStyle="1" w:styleId="70408A8AA0F144BC8D45D45DCECB9A32">
    <w:name w:val="70408A8AA0F144BC8D45D45DCECB9A32"/>
  </w:style>
  <w:style w:type="paragraph" w:customStyle="1" w:styleId="15D6178C567E4F3185FC35D8DE04BD26">
    <w:name w:val="15D6178C567E4F3185FC35D8DE04BD26"/>
  </w:style>
  <w:style w:type="paragraph" w:customStyle="1" w:styleId="73BBA0CD9FB74BD88360919337CD8674">
    <w:name w:val="73BBA0CD9FB74BD88360919337CD8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C-41/2 Street 14, Punjab Colony</CompanyAddress>
  <CompanyPhone>03243256225</CompanyPhone>
  <CompanyFax/>
  <CompanyEmail>muhammad_13902@hotmail.com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2022-05-17T16:53:00Z</dcterms:created>
  <dcterms:modified xsi:type="dcterms:W3CDTF">2022-07-28T12:38:00Z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